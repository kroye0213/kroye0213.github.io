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86D4" w14:textId="54B72160" w:rsidR="000F19AB" w:rsidRPr="00961B7F" w:rsidRDefault="00C529AA" w:rsidP="006A50F8">
      <w:pPr>
        <w:pStyle w:val="Name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Kolby roye</w:t>
      </w:r>
    </w:p>
    <w:p w14:paraId="405D9537" w14:textId="45BBC6F7" w:rsidR="00E91CC9" w:rsidRDefault="00E91CC9" w:rsidP="006A50F8">
      <w:pPr>
        <w:pStyle w:val="PhoneNumber"/>
        <w:spacing w:after="0"/>
        <w:rPr>
          <w:rFonts w:ascii="Calibri" w:hAnsi="Calibri"/>
          <w:sz w:val="20"/>
        </w:rPr>
      </w:pPr>
      <w:r w:rsidRPr="00961B7F">
        <w:rPr>
          <w:rFonts w:ascii="Calibri" w:hAnsi="Calibri"/>
          <w:sz w:val="20"/>
        </w:rPr>
        <w:t>(</w:t>
      </w:r>
      <w:r w:rsidR="00C529AA">
        <w:rPr>
          <w:rFonts w:ascii="Calibri" w:hAnsi="Calibri"/>
          <w:sz w:val="20"/>
        </w:rPr>
        <w:t>630) 346 6412</w:t>
      </w:r>
      <w:r w:rsidR="0069536C" w:rsidRPr="00961B7F">
        <w:rPr>
          <w:rFonts w:ascii="Calibri" w:hAnsi="Calibri"/>
          <w:sz w:val="20"/>
        </w:rPr>
        <w:t xml:space="preserve"> </w:t>
      </w:r>
      <w:r w:rsidR="00937CF0" w:rsidRPr="00961B7F">
        <w:rPr>
          <w:rFonts w:ascii="Calibri" w:hAnsi="Calibri"/>
          <w:sz w:val="20"/>
        </w:rPr>
        <w:t xml:space="preserve">| </w:t>
      </w:r>
      <w:r w:rsidR="00484F00" w:rsidRPr="00484F00">
        <w:rPr>
          <w:rFonts w:ascii="Calibri" w:hAnsi="Calibri"/>
          <w:sz w:val="20"/>
        </w:rPr>
        <w:t>kroye01@aurora.edu</w:t>
      </w:r>
      <w:r w:rsidR="00484F00">
        <w:rPr>
          <w:rFonts w:ascii="Calibri" w:hAnsi="Calibri"/>
          <w:sz w:val="20"/>
        </w:rPr>
        <w:t xml:space="preserve"> |kolbyroye31@gmail.com</w:t>
      </w:r>
    </w:p>
    <w:p w14:paraId="61324269" w14:textId="77777777" w:rsidR="00742200" w:rsidRDefault="00742200" w:rsidP="00742200">
      <w:pPr>
        <w:pStyle w:val="SectionHeading"/>
        <w:spacing w:before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</w:p>
    <w:p w14:paraId="6187D7A7" w14:textId="108BF2B5" w:rsidR="009075C3" w:rsidRDefault="000F19AB" w:rsidP="002E030F">
      <w:pPr>
        <w:pStyle w:val="SectionHeading"/>
        <w:spacing w:before="60"/>
        <w:rPr>
          <w:rFonts w:ascii="Calibri" w:hAnsi="Calibri"/>
          <w:sz w:val="20"/>
        </w:rPr>
      </w:pPr>
      <w:r w:rsidRPr="00961B7F">
        <w:rPr>
          <w:rFonts w:ascii="Calibri" w:hAnsi="Calibri"/>
          <w:sz w:val="20"/>
        </w:rPr>
        <w:t>EDUCATION</w:t>
      </w:r>
    </w:p>
    <w:p w14:paraId="5E723B71" w14:textId="2DE60A92" w:rsidR="00B57A76" w:rsidRPr="00B57A76" w:rsidRDefault="00967B41" w:rsidP="009075C3">
      <w:pPr>
        <w:pStyle w:val="Date"/>
        <w:tabs>
          <w:tab w:val="clear" w:pos="2160"/>
          <w:tab w:val="clear" w:pos="10080"/>
          <w:tab w:val="left" w:pos="1440"/>
          <w:tab w:val="right" w:pos="10710"/>
        </w:tabs>
        <w:spacing w:before="60"/>
        <w:jc w:val="both"/>
        <w:rPr>
          <w:rFonts w:ascii="Calibri" w:hAnsi="Calibri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E31B3BF" wp14:editId="73C973DC">
                <wp:simplePos x="0" y="0"/>
                <wp:positionH relativeFrom="column">
                  <wp:posOffset>-24130</wp:posOffset>
                </wp:positionH>
                <wp:positionV relativeFrom="paragraph">
                  <wp:posOffset>-2541</wp:posOffset>
                </wp:positionV>
                <wp:extent cx="68834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11F1B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9pt,-.2pt" to="540.1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" strokecolor="windowText" strokeweight="1pt">
                <o:lock v:ext="edit" shapetype="f"/>
              </v:line>
            </w:pict>
          </mc:Fallback>
        </mc:AlternateContent>
      </w:r>
      <w:r w:rsidR="0013706F" w:rsidRPr="00961B7F">
        <w:rPr>
          <w:rFonts w:ascii="Calibri" w:hAnsi="Calibri"/>
          <w:sz w:val="20"/>
        </w:rPr>
        <w:t>20</w:t>
      </w:r>
      <w:r w:rsidR="009075C3">
        <w:rPr>
          <w:rFonts w:ascii="Calibri" w:hAnsi="Calibri"/>
          <w:sz w:val="20"/>
        </w:rPr>
        <w:t>16</w:t>
      </w:r>
      <w:r w:rsidR="000F19AB" w:rsidRPr="00961B7F">
        <w:rPr>
          <w:rFonts w:ascii="Calibri" w:hAnsi="Calibri"/>
          <w:sz w:val="20"/>
        </w:rPr>
        <w:t>-</w:t>
      </w:r>
      <w:r w:rsidR="009075C3">
        <w:rPr>
          <w:rFonts w:ascii="Calibri" w:hAnsi="Calibri"/>
          <w:sz w:val="20"/>
        </w:rPr>
        <w:t>2020</w:t>
      </w:r>
      <w:r w:rsidR="00CD4AE3" w:rsidRPr="00961B7F">
        <w:rPr>
          <w:rFonts w:ascii="Calibri" w:hAnsi="Calibri"/>
          <w:sz w:val="20"/>
        </w:rPr>
        <w:tab/>
      </w:r>
      <w:r w:rsidR="009075C3">
        <w:rPr>
          <w:rFonts w:ascii="Calibri" w:hAnsi="Calibri"/>
          <w:b/>
          <w:bCs/>
          <w:sz w:val="20"/>
        </w:rPr>
        <w:t>KANELAND HIGH SCHOOL</w:t>
      </w:r>
      <w:r w:rsidR="009075C3">
        <w:rPr>
          <w:rStyle w:val="School"/>
          <w:rFonts w:ascii="Calibri" w:hAnsi="Calibri"/>
          <w:sz w:val="20"/>
        </w:rPr>
        <w:tab/>
      </w:r>
      <w:r w:rsidR="009075C3">
        <w:rPr>
          <w:rFonts w:ascii="Calibri" w:hAnsi="Calibri"/>
          <w:sz w:val="20"/>
        </w:rPr>
        <w:t>Maple Park</w:t>
      </w:r>
      <w:r w:rsidR="00E91CC9" w:rsidRPr="00961B7F">
        <w:rPr>
          <w:rFonts w:ascii="Calibri" w:hAnsi="Calibri"/>
          <w:sz w:val="20"/>
        </w:rPr>
        <w:t>, IL</w:t>
      </w:r>
    </w:p>
    <w:p w14:paraId="656E1ACA" w14:textId="1C4D7A87" w:rsidR="00742200" w:rsidRDefault="00E91CC9" w:rsidP="00742200">
      <w:pPr>
        <w:pStyle w:val="Body"/>
        <w:numPr>
          <w:ilvl w:val="0"/>
          <w:numId w:val="3"/>
        </w:numPr>
        <w:tabs>
          <w:tab w:val="clear" w:pos="2160"/>
          <w:tab w:val="clear" w:pos="10080"/>
          <w:tab w:val="left" w:pos="1710"/>
        </w:tabs>
        <w:ind w:left="1710" w:hanging="270"/>
        <w:rPr>
          <w:rFonts w:ascii="Calibri" w:hAnsi="Calibri"/>
          <w:sz w:val="20"/>
        </w:rPr>
      </w:pPr>
      <w:r w:rsidRPr="00961B7F">
        <w:rPr>
          <w:rFonts w:ascii="Calibri" w:hAnsi="Calibri"/>
          <w:sz w:val="20"/>
        </w:rPr>
        <w:t>Member</w:t>
      </w:r>
      <w:r w:rsidR="009075C3">
        <w:rPr>
          <w:rFonts w:ascii="Calibri" w:hAnsi="Calibri"/>
          <w:sz w:val="20"/>
        </w:rPr>
        <w:t xml:space="preserve"> of the Marching Band and Chess Club</w:t>
      </w:r>
    </w:p>
    <w:p w14:paraId="4C06969E" w14:textId="77777777" w:rsidR="00820532" w:rsidRPr="00742200" w:rsidRDefault="00B57A76" w:rsidP="00742200">
      <w:pPr>
        <w:pStyle w:val="Body"/>
        <w:tabs>
          <w:tab w:val="clear" w:pos="2160"/>
          <w:tab w:val="clear" w:pos="10080"/>
          <w:tab w:val="left" w:pos="1710"/>
        </w:tabs>
        <w:ind w:left="171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</w:t>
      </w:r>
      <w:r w:rsidR="003D38EC" w:rsidRPr="00742200">
        <w:rPr>
          <w:rFonts w:ascii="Calibri" w:hAnsi="Calibri"/>
          <w:sz w:val="6"/>
        </w:rPr>
        <w:tab/>
      </w:r>
    </w:p>
    <w:p w14:paraId="33CD0012" w14:textId="576B5D35" w:rsidR="000F19AB" w:rsidRPr="00B14172" w:rsidRDefault="00E91CC9" w:rsidP="00742200">
      <w:pPr>
        <w:pStyle w:val="Date"/>
        <w:tabs>
          <w:tab w:val="clear" w:pos="2160"/>
          <w:tab w:val="clear" w:pos="10080"/>
          <w:tab w:val="left" w:pos="1440"/>
          <w:tab w:val="right" w:pos="10710"/>
        </w:tabs>
        <w:spacing w:before="60"/>
        <w:jc w:val="both"/>
        <w:rPr>
          <w:rFonts w:ascii="Calibri" w:hAnsi="Calibri"/>
          <w:sz w:val="20"/>
        </w:rPr>
      </w:pPr>
      <w:r w:rsidRPr="00B14172">
        <w:rPr>
          <w:rFonts w:ascii="Calibri" w:hAnsi="Calibri"/>
          <w:sz w:val="20"/>
        </w:rPr>
        <w:t>20</w:t>
      </w:r>
      <w:r w:rsidR="009075C3">
        <w:rPr>
          <w:rFonts w:ascii="Calibri" w:hAnsi="Calibri"/>
          <w:sz w:val="20"/>
        </w:rPr>
        <w:t>20</w:t>
      </w:r>
      <w:r w:rsidR="00FF2AE6" w:rsidRPr="00B14172">
        <w:rPr>
          <w:rFonts w:ascii="Calibri" w:hAnsi="Calibri"/>
          <w:sz w:val="20"/>
        </w:rPr>
        <w:t>-</w:t>
      </w:r>
      <w:r w:rsidR="009075C3">
        <w:rPr>
          <w:rFonts w:ascii="Calibri" w:hAnsi="Calibri"/>
          <w:sz w:val="20"/>
        </w:rPr>
        <w:t>present</w:t>
      </w:r>
      <w:r w:rsidR="00CD4AE3" w:rsidRPr="00B14172">
        <w:rPr>
          <w:rFonts w:ascii="Calibri" w:hAnsi="Calibri"/>
          <w:sz w:val="20"/>
        </w:rPr>
        <w:tab/>
      </w:r>
      <w:r w:rsidR="009075C3">
        <w:rPr>
          <w:rStyle w:val="School"/>
          <w:rFonts w:ascii="Calibri" w:hAnsi="Calibri"/>
          <w:sz w:val="20"/>
        </w:rPr>
        <w:t xml:space="preserve">AURORA </w:t>
      </w:r>
      <w:r w:rsidR="00AC236F" w:rsidRPr="00B14172">
        <w:rPr>
          <w:rStyle w:val="School"/>
          <w:rFonts w:ascii="Calibri" w:hAnsi="Calibri"/>
          <w:sz w:val="20"/>
        </w:rPr>
        <w:t xml:space="preserve">University </w:t>
      </w:r>
      <w:r w:rsidR="000F19AB" w:rsidRPr="00B14172">
        <w:rPr>
          <w:rFonts w:ascii="Calibri" w:hAnsi="Calibri"/>
          <w:sz w:val="20"/>
        </w:rPr>
        <w:tab/>
      </w:r>
      <w:r w:rsidR="009075C3">
        <w:rPr>
          <w:rFonts w:ascii="Calibri" w:hAnsi="Calibri"/>
          <w:sz w:val="20"/>
        </w:rPr>
        <w:t>Aurora</w:t>
      </w:r>
      <w:r w:rsidR="00FF2AE6" w:rsidRPr="00B14172">
        <w:rPr>
          <w:rFonts w:ascii="Calibri" w:hAnsi="Calibri"/>
          <w:sz w:val="20"/>
        </w:rPr>
        <w:t xml:space="preserve">, </w:t>
      </w:r>
      <w:r w:rsidR="009075C3">
        <w:rPr>
          <w:rFonts w:ascii="Calibri" w:hAnsi="Calibri"/>
          <w:sz w:val="20"/>
        </w:rPr>
        <w:t>IL</w:t>
      </w:r>
    </w:p>
    <w:p w14:paraId="5A886FC1" w14:textId="1664EDE5" w:rsidR="002F6270" w:rsidRPr="002046B9" w:rsidRDefault="00AC236F" w:rsidP="00AC236F">
      <w:pPr>
        <w:pStyle w:val="Body"/>
        <w:tabs>
          <w:tab w:val="clear" w:pos="2160"/>
          <w:tab w:val="clear" w:pos="10080"/>
          <w:tab w:val="left" w:pos="1800"/>
        </w:tabs>
        <w:ind w:left="1440" w:right="-54"/>
        <w:jc w:val="both"/>
        <w:rPr>
          <w:rFonts w:ascii="Calibri" w:hAnsi="Calibri"/>
          <w:b/>
          <w:bCs/>
          <w:i/>
          <w:sz w:val="20"/>
        </w:rPr>
      </w:pPr>
      <w:r w:rsidRPr="002046B9">
        <w:rPr>
          <w:rFonts w:ascii="Calibri" w:hAnsi="Calibri"/>
          <w:b/>
          <w:bCs/>
          <w:i/>
          <w:sz w:val="20"/>
        </w:rPr>
        <w:t>B</w:t>
      </w:r>
      <w:r w:rsidR="00B505E0">
        <w:rPr>
          <w:rFonts w:ascii="Calibri" w:hAnsi="Calibri"/>
          <w:b/>
          <w:bCs/>
          <w:i/>
          <w:sz w:val="20"/>
        </w:rPr>
        <w:t>.S. Computer Science and B.S. Cybersecurity</w:t>
      </w:r>
    </w:p>
    <w:p w14:paraId="72FB2B80" w14:textId="1F7C6AF4" w:rsidR="00042C0F" w:rsidRDefault="00E56D7A" w:rsidP="00F158CF">
      <w:pPr>
        <w:pStyle w:val="Body"/>
        <w:numPr>
          <w:ilvl w:val="0"/>
          <w:numId w:val="3"/>
        </w:numPr>
        <w:tabs>
          <w:tab w:val="clear" w:pos="2160"/>
          <w:tab w:val="clear" w:pos="10080"/>
        </w:tabs>
        <w:ind w:left="1710" w:right="-54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Expected Graduation Date </w:t>
      </w:r>
      <w:r w:rsidR="005A55F9">
        <w:rPr>
          <w:rFonts w:ascii="Calibri" w:hAnsi="Calibri"/>
          <w:sz w:val="20"/>
        </w:rPr>
        <w:t>May 2024</w:t>
      </w:r>
    </w:p>
    <w:p w14:paraId="7A5F9595" w14:textId="7C8409BD" w:rsidR="009075C3" w:rsidRDefault="00AC236F" w:rsidP="00F158CF">
      <w:pPr>
        <w:pStyle w:val="Body"/>
        <w:numPr>
          <w:ilvl w:val="0"/>
          <w:numId w:val="3"/>
        </w:numPr>
        <w:tabs>
          <w:tab w:val="clear" w:pos="2160"/>
          <w:tab w:val="clear" w:pos="10080"/>
        </w:tabs>
        <w:ind w:left="1710" w:right="-54" w:hanging="270"/>
        <w:rPr>
          <w:rFonts w:ascii="Calibri" w:hAnsi="Calibri"/>
          <w:sz w:val="20"/>
        </w:rPr>
      </w:pPr>
      <w:r w:rsidRPr="00B14172">
        <w:rPr>
          <w:rFonts w:ascii="Calibri" w:hAnsi="Calibri"/>
          <w:sz w:val="20"/>
        </w:rPr>
        <w:t xml:space="preserve">Major: </w:t>
      </w:r>
      <w:r w:rsidR="009075C3">
        <w:rPr>
          <w:rFonts w:ascii="Calibri" w:hAnsi="Calibri"/>
          <w:sz w:val="20"/>
        </w:rPr>
        <w:t>Computer Science and Cybersecurity</w:t>
      </w:r>
    </w:p>
    <w:p w14:paraId="3F342850" w14:textId="7076A3D9" w:rsidR="00E91CC9" w:rsidRPr="00961B7F" w:rsidRDefault="009075C3" w:rsidP="00F158CF">
      <w:pPr>
        <w:pStyle w:val="Body"/>
        <w:numPr>
          <w:ilvl w:val="0"/>
          <w:numId w:val="3"/>
        </w:numPr>
        <w:tabs>
          <w:tab w:val="clear" w:pos="2160"/>
          <w:tab w:val="clear" w:pos="10080"/>
        </w:tabs>
        <w:ind w:left="1710" w:right="-54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GPA: </w:t>
      </w:r>
      <w:r w:rsidR="00892BDE">
        <w:rPr>
          <w:rFonts w:ascii="Calibri" w:hAnsi="Calibri"/>
          <w:sz w:val="20"/>
        </w:rPr>
        <w:t>3.7 in my Spring semester of 2020</w:t>
      </w:r>
    </w:p>
    <w:p w14:paraId="4B30E765" w14:textId="4400C02F" w:rsidR="008678DA" w:rsidRDefault="00E91CC9" w:rsidP="008678DA">
      <w:pPr>
        <w:pStyle w:val="Body"/>
        <w:numPr>
          <w:ilvl w:val="0"/>
          <w:numId w:val="3"/>
        </w:numPr>
        <w:tabs>
          <w:tab w:val="clear" w:pos="2160"/>
          <w:tab w:val="clear" w:pos="10080"/>
        </w:tabs>
        <w:ind w:left="1710" w:right="-54" w:hanging="270"/>
        <w:rPr>
          <w:rFonts w:ascii="Calibri" w:hAnsi="Calibri"/>
          <w:sz w:val="20"/>
        </w:rPr>
      </w:pPr>
      <w:r w:rsidRPr="00961B7F">
        <w:rPr>
          <w:rFonts w:ascii="Calibri" w:hAnsi="Calibri"/>
          <w:sz w:val="20"/>
        </w:rPr>
        <w:t xml:space="preserve">Leadership Positions: </w:t>
      </w:r>
      <w:r w:rsidR="00892BDE">
        <w:rPr>
          <w:rFonts w:ascii="Calibri" w:hAnsi="Calibri"/>
          <w:sz w:val="20"/>
        </w:rPr>
        <w:t>President of the Esports Club at Aurora University</w:t>
      </w:r>
    </w:p>
    <w:p w14:paraId="7ACDCE77" w14:textId="77777777" w:rsidR="008678DA" w:rsidRDefault="008678DA" w:rsidP="008678DA">
      <w:pPr>
        <w:pStyle w:val="Body"/>
        <w:tabs>
          <w:tab w:val="clear" w:pos="2160"/>
          <w:tab w:val="clear" w:pos="10080"/>
        </w:tabs>
        <w:ind w:left="0" w:right="-54"/>
        <w:rPr>
          <w:rFonts w:ascii="Calibri" w:hAnsi="Calibri"/>
          <w:b/>
          <w:bCs/>
          <w:sz w:val="20"/>
        </w:rPr>
      </w:pPr>
    </w:p>
    <w:p w14:paraId="4E07D1C2" w14:textId="4581CA65" w:rsidR="009D6E09" w:rsidRPr="00961B7F" w:rsidRDefault="009D6E09" w:rsidP="009D6E09">
      <w:pPr>
        <w:pStyle w:val="SectionHeading"/>
        <w:tabs>
          <w:tab w:val="left" w:pos="480"/>
        </w:tabs>
        <w:spacing w:before="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TECHNICAL SKILLS</w:t>
      </w:r>
    </w:p>
    <w:p w14:paraId="6AE891EE" w14:textId="6C57289C" w:rsidR="00742200" w:rsidRDefault="009D6E09" w:rsidP="009D6E09">
      <w:pPr>
        <w:pStyle w:val="SectionHeading"/>
        <w:tabs>
          <w:tab w:val="left" w:pos="480"/>
        </w:tabs>
        <w:spacing w:before="0"/>
        <w:rPr>
          <w:rFonts w:ascii="Calibri" w:hAnsi="Calibri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90" behindDoc="0" locked="0" layoutInCell="1" allowOverlap="1" wp14:anchorId="2A86CD34" wp14:editId="107B0D19">
                <wp:simplePos x="0" y="0"/>
                <wp:positionH relativeFrom="column">
                  <wp:posOffset>-24130</wp:posOffset>
                </wp:positionH>
                <wp:positionV relativeFrom="paragraph">
                  <wp:posOffset>-7621</wp:posOffset>
                </wp:positionV>
                <wp:extent cx="688340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F3E9F" id="Straight Connector 5" o:spid="_x0000_s1026" style="position:absolute;z-index:25166029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9pt,-.6pt" to="540.1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" strokecolor="windowText" strokeweight="1pt">
                <o:lock v:ext="edit" shapetype="f"/>
              </v:line>
            </w:pict>
          </mc:Fallback>
        </mc:AlternateContent>
      </w:r>
    </w:p>
    <w:p w14:paraId="66BDD863" w14:textId="59EC8953" w:rsidR="009D6E09" w:rsidRDefault="009D6E09" w:rsidP="009D6E09">
      <w:pPr>
        <w:pStyle w:val="SectionHeading"/>
        <w:numPr>
          <w:ilvl w:val="0"/>
          <w:numId w:val="9"/>
        </w:numPr>
        <w:tabs>
          <w:tab w:val="left" w:pos="480"/>
        </w:tabs>
        <w:spacing w:before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</w:t>
      </w:r>
      <w:r w:rsidR="004B5106">
        <w:rPr>
          <w:rFonts w:ascii="Calibri" w:hAnsi="Calibri"/>
          <w:b w:val="0"/>
          <w:bCs/>
          <w:sz w:val="20"/>
        </w:rPr>
        <w:t xml:space="preserve">Languages - </w:t>
      </w:r>
      <w:r w:rsidR="009B30AF">
        <w:rPr>
          <w:rFonts w:ascii="Calibri" w:hAnsi="Calibri"/>
          <w:b w:val="0"/>
          <w:bCs/>
          <w:sz w:val="20"/>
        </w:rPr>
        <w:t xml:space="preserve">python, </w:t>
      </w:r>
      <w:proofErr w:type="gramStart"/>
      <w:r w:rsidR="009B30AF">
        <w:rPr>
          <w:rFonts w:ascii="Calibri" w:hAnsi="Calibri"/>
          <w:b w:val="0"/>
          <w:bCs/>
          <w:sz w:val="20"/>
        </w:rPr>
        <w:t>Java</w:t>
      </w:r>
      <w:proofErr w:type="gramEnd"/>
      <w:r w:rsidR="00590909">
        <w:rPr>
          <w:rFonts w:ascii="Calibri" w:hAnsi="Calibri"/>
          <w:b w:val="0"/>
          <w:bCs/>
          <w:sz w:val="20"/>
        </w:rPr>
        <w:t xml:space="preserve"> and html</w:t>
      </w:r>
    </w:p>
    <w:p w14:paraId="7733508B" w14:textId="77777777" w:rsidR="000F19AB" w:rsidRPr="00961B7F" w:rsidRDefault="000F19AB" w:rsidP="00742200">
      <w:pPr>
        <w:pStyle w:val="SectionHeading"/>
        <w:tabs>
          <w:tab w:val="left" w:pos="480"/>
        </w:tabs>
        <w:spacing w:before="60"/>
        <w:rPr>
          <w:rFonts w:ascii="Calibri" w:hAnsi="Calibri"/>
          <w:sz w:val="20"/>
        </w:rPr>
      </w:pPr>
      <w:r w:rsidRPr="00961B7F">
        <w:rPr>
          <w:rFonts w:ascii="Calibri" w:hAnsi="Calibri"/>
          <w:sz w:val="20"/>
        </w:rPr>
        <w:t>Experience</w:t>
      </w:r>
    </w:p>
    <w:p w14:paraId="06A5D2B8" w14:textId="238D8137" w:rsidR="00E123C9" w:rsidRPr="00961B7F" w:rsidRDefault="00967B41" w:rsidP="00D07FF7">
      <w:pPr>
        <w:pStyle w:val="Date"/>
        <w:tabs>
          <w:tab w:val="clear" w:pos="2160"/>
          <w:tab w:val="clear" w:pos="10080"/>
          <w:tab w:val="left" w:pos="1440"/>
          <w:tab w:val="right" w:pos="10710"/>
        </w:tabs>
        <w:spacing w:before="60"/>
        <w:jc w:val="both"/>
        <w:rPr>
          <w:rFonts w:ascii="Calibri" w:hAnsi="Calibri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1" behindDoc="0" locked="0" layoutInCell="1" allowOverlap="1" wp14:anchorId="126EB816" wp14:editId="3C98CC87">
                <wp:simplePos x="0" y="0"/>
                <wp:positionH relativeFrom="column">
                  <wp:posOffset>-24130</wp:posOffset>
                </wp:positionH>
                <wp:positionV relativeFrom="paragraph">
                  <wp:posOffset>-7621</wp:posOffset>
                </wp:positionV>
                <wp:extent cx="68834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A488D" id="Straight Connector 3" o:spid="_x0000_s1026" style="position:absolute;z-index:25165824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9pt,-.6pt" to="540.1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" strokecolor="windowText" strokeweight="1pt">
                <o:lock v:ext="edit" shapetype="f"/>
              </v:line>
            </w:pict>
          </mc:Fallback>
        </mc:AlternateContent>
      </w:r>
      <w:r w:rsidR="00B57A76" w:rsidRPr="00961B7F">
        <w:rPr>
          <w:rFonts w:ascii="Calibri" w:hAnsi="Calibri"/>
          <w:sz w:val="20"/>
        </w:rPr>
        <w:t>20</w:t>
      </w:r>
      <w:r w:rsidR="00892BDE">
        <w:rPr>
          <w:rFonts w:ascii="Calibri" w:hAnsi="Calibri"/>
          <w:sz w:val="20"/>
        </w:rPr>
        <w:t>18</w:t>
      </w:r>
      <w:r w:rsidR="00B57A76" w:rsidRPr="00961B7F">
        <w:rPr>
          <w:rFonts w:ascii="Calibri" w:hAnsi="Calibri"/>
          <w:sz w:val="20"/>
        </w:rPr>
        <w:t>-</w:t>
      </w:r>
      <w:r w:rsidR="00E03016">
        <w:rPr>
          <w:rFonts w:ascii="Calibri" w:hAnsi="Calibri"/>
          <w:sz w:val="20"/>
        </w:rPr>
        <w:t>2022</w:t>
      </w:r>
      <w:r w:rsidR="00CD4AE3" w:rsidRPr="00961B7F">
        <w:rPr>
          <w:rFonts w:ascii="Calibri" w:hAnsi="Calibri"/>
          <w:sz w:val="20"/>
        </w:rPr>
        <w:tab/>
      </w:r>
      <w:r w:rsidR="00892BDE">
        <w:rPr>
          <w:rStyle w:val="School"/>
          <w:rFonts w:ascii="Calibri" w:hAnsi="Calibri"/>
          <w:sz w:val="20"/>
        </w:rPr>
        <w:t>Offical Finders</w:t>
      </w:r>
      <w:r w:rsidR="00E123C9" w:rsidRPr="00961B7F">
        <w:rPr>
          <w:rStyle w:val="School"/>
          <w:rFonts w:ascii="Calibri" w:hAnsi="Calibri"/>
          <w:sz w:val="20"/>
        </w:rPr>
        <w:tab/>
      </w:r>
      <w:r w:rsidR="00892BDE">
        <w:rPr>
          <w:rFonts w:ascii="Calibri" w:hAnsi="Calibri"/>
          <w:sz w:val="20"/>
        </w:rPr>
        <w:t>Campton Hills</w:t>
      </w:r>
      <w:r w:rsidR="00E91CC9" w:rsidRPr="00961B7F">
        <w:rPr>
          <w:rFonts w:ascii="Calibri" w:hAnsi="Calibri"/>
          <w:sz w:val="20"/>
        </w:rPr>
        <w:t xml:space="preserve">, </w:t>
      </w:r>
      <w:r w:rsidR="00892BDE">
        <w:rPr>
          <w:rFonts w:ascii="Calibri" w:hAnsi="Calibri"/>
          <w:sz w:val="20"/>
        </w:rPr>
        <w:t>IL</w:t>
      </w:r>
    </w:p>
    <w:p w14:paraId="229197D0" w14:textId="6CD10844" w:rsidR="00E123C9" w:rsidRPr="00961B7F" w:rsidRDefault="00892BDE" w:rsidP="00D07FF7">
      <w:pPr>
        <w:pStyle w:val="Body"/>
        <w:tabs>
          <w:tab w:val="clear" w:pos="2160"/>
          <w:tab w:val="left" w:pos="1440"/>
        </w:tabs>
        <w:ind w:left="1440"/>
        <w:jc w:val="both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i/>
          <w:sz w:val="20"/>
        </w:rPr>
        <w:t>Sports Official, May-August</w:t>
      </w:r>
    </w:p>
    <w:p w14:paraId="4679DE87" w14:textId="60798A41" w:rsidR="00874F38" w:rsidRDefault="00967DDF" w:rsidP="00F158CF">
      <w:pPr>
        <w:pStyle w:val="Body"/>
        <w:numPr>
          <w:ilvl w:val="0"/>
          <w:numId w:val="3"/>
        </w:numPr>
        <w:tabs>
          <w:tab w:val="clear" w:pos="2160"/>
          <w:tab w:val="clear" w:pos="10080"/>
          <w:tab w:val="left" w:pos="144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O</w:t>
      </w:r>
      <w:r w:rsidR="00892BDE">
        <w:rPr>
          <w:rFonts w:ascii="Calibri" w:hAnsi="Calibri"/>
          <w:sz w:val="20"/>
        </w:rPr>
        <w:t xml:space="preserve">btained knowledge of the sports I was </w:t>
      </w:r>
      <w:r w:rsidR="00C529AA">
        <w:rPr>
          <w:rFonts w:ascii="Calibri" w:hAnsi="Calibri"/>
          <w:sz w:val="20"/>
        </w:rPr>
        <w:t>an</w:t>
      </w:r>
      <w:r w:rsidR="00892BDE">
        <w:rPr>
          <w:rFonts w:ascii="Calibri" w:hAnsi="Calibri"/>
          <w:sz w:val="20"/>
        </w:rPr>
        <w:t xml:space="preserve"> Official for and enjoyed that aspect greatly</w:t>
      </w:r>
    </w:p>
    <w:p w14:paraId="3071D214" w14:textId="3EDD7769" w:rsidR="00892BDE" w:rsidRDefault="00967DDF" w:rsidP="00F158CF">
      <w:pPr>
        <w:pStyle w:val="Body"/>
        <w:numPr>
          <w:ilvl w:val="0"/>
          <w:numId w:val="3"/>
        </w:numPr>
        <w:tabs>
          <w:tab w:val="clear" w:pos="2160"/>
          <w:tab w:val="clear" w:pos="10080"/>
          <w:tab w:val="left" w:pos="144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</w:t>
      </w:r>
      <w:r w:rsidR="00892BDE">
        <w:rPr>
          <w:rFonts w:ascii="Calibri" w:hAnsi="Calibri"/>
          <w:sz w:val="20"/>
        </w:rPr>
        <w:t>harpened my people skills as I had to deal with s</w:t>
      </w:r>
      <w:r w:rsidR="00C529AA">
        <w:rPr>
          <w:rFonts w:ascii="Calibri" w:hAnsi="Calibri"/>
          <w:sz w:val="20"/>
        </w:rPr>
        <w:t>ome</w:t>
      </w:r>
      <w:r w:rsidR="00892BDE">
        <w:rPr>
          <w:rFonts w:ascii="Calibri" w:hAnsi="Calibri"/>
          <w:sz w:val="20"/>
        </w:rPr>
        <w:t xml:space="preserve"> </w:t>
      </w:r>
      <w:r w:rsidR="00B13DD5">
        <w:rPr>
          <w:rFonts w:ascii="Calibri" w:hAnsi="Calibri"/>
          <w:sz w:val="20"/>
        </w:rPr>
        <w:t>not-so-nice</w:t>
      </w:r>
      <w:r w:rsidR="00892BDE">
        <w:rPr>
          <w:rFonts w:ascii="Calibri" w:hAnsi="Calibri"/>
          <w:sz w:val="20"/>
        </w:rPr>
        <w:t xml:space="preserve"> people</w:t>
      </w:r>
    </w:p>
    <w:p w14:paraId="51B6FFDC" w14:textId="45DE21C3" w:rsidR="00C529AA" w:rsidRPr="00961B7F" w:rsidRDefault="00967DDF" w:rsidP="00F158CF">
      <w:pPr>
        <w:pStyle w:val="Body"/>
        <w:numPr>
          <w:ilvl w:val="0"/>
          <w:numId w:val="3"/>
        </w:numPr>
        <w:tabs>
          <w:tab w:val="clear" w:pos="2160"/>
          <w:tab w:val="clear" w:pos="10080"/>
          <w:tab w:val="left" w:pos="144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</w:t>
      </w:r>
      <w:r w:rsidR="00C529AA">
        <w:rPr>
          <w:rFonts w:ascii="Calibri" w:hAnsi="Calibri"/>
          <w:sz w:val="20"/>
        </w:rPr>
        <w:t xml:space="preserve">hrough experience learned </w:t>
      </w:r>
      <w:r w:rsidR="00A13999">
        <w:rPr>
          <w:rFonts w:ascii="Calibri" w:hAnsi="Calibri"/>
          <w:sz w:val="20"/>
        </w:rPr>
        <w:t>how to</w:t>
      </w:r>
      <w:r w:rsidR="00C529AA">
        <w:rPr>
          <w:rFonts w:ascii="Calibri" w:hAnsi="Calibri"/>
          <w:sz w:val="20"/>
        </w:rPr>
        <w:t xml:space="preserve"> stand </w:t>
      </w:r>
      <w:r w:rsidR="00B13DD5">
        <w:rPr>
          <w:rFonts w:ascii="Calibri" w:hAnsi="Calibri"/>
          <w:sz w:val="20"/>
        </w:rPr>
        <w:t xml:space="preserve">my </w:t>
      </w:r>
      <w:r w:rsidR="00C529AA">
        <w:rPr>
          <w:rFonts w:ascii="Calibri" w:hAnsi="Calibri"/>
          <w:sz w:val="20"/>
        </w:rPr>
        <w:t>ground and be accommodating at the same time</w:t>
      </w:r>
    </w:p>
    <w:p w14:paraId="0567404D" w14:textId="3D94E330" w:rsidR="00742200" w:rsidRDefault="00742200" w:rsidP="00C529AA">
      <w:pPr>
        <w:pStyle w:val="Body"/>
        <w:tabs>
          <w:tab w:val="clear" w:pos="2160"/>
          <w:tab w:val="left" w:pos="1440"/>
        </w:tabs>
        <w:ind w:left="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</w:p>
    <w:p w14:paraId="651A8936" w14:textId="0FD6CB10" w:rsidR="00FF2AE6" w:rsidRPr="00961B7F" w:rsidRDefault="00E91CC9" w:rsidP="00D07FF7">
      <w:pPr>
        <w:pStyle w:val="Date"/>
        <w:tabs>
          <w:tab w:val="clear" w:pos="2160"/>
          <w:tab w:val="clear" w:pos="10080"/>
          <w:tab w:val="left" w:pos="1440"/>
          <w:tab w:val="right" w:pos="10710"/>
        </w:tabs>
        <w:spacing w:before="60"/>
        <w:jc w:val="both"/>
        <w:rPr>
          <w:rFonts w:ascii="Calibri" w:hAnsi="Calibri"/>
          <w:sz w:val="20"/>
        </w:rPr>
      </w:pPr>
      <w:r w:rsidRPr="00961B7F">
        <w:rPr>
          <w:rFonts w:ascii="Calibri" w:hAnsi="Calibri"/>
          <w:sz w:val="20"/>
        </w:rPr>
        <w:t>2</w:t>
      </w:r>
      <w:r w:rsidR="00C529AA">
        <w:rPr>
          <w:rFonts w:ascii="Calibri" w:hAnsi="Calibri"/>
          <w:sz w:val="20"/>
        </w:rPr>
        <w:t>015</w:t>
      </w:r>
      <w:r w:rsidR="00FF2AE6" w:rsidRPr="00961B7F">
        <w:rPr>
          <w:rFonts w:ascii="Calibri" w:hAnsi="Calibri"/>
          <w:sz w:val="20"/>
        </w:rPr>
        <w:t>-20</w:t>
      </w:r>
      <w:r w:rsidR="00C529AA">
        <w:rPr>
          <w:rFonts w:ascii="Calibri" w:hAnsi="Calibri"/>
          <w:sz w:val="20"/>
        </w:rPr>
        <w:t>21</w:t>
      </w:r>
      <w:r w:rsidR="00CD4AE3" w:rsidRPr="00961B7F">
        <w:rPr>
          <w:rFonts w:ascii="Calibri" w:hAnsi="Calibri"/>
          <w:sz w:val="20"/>
        </w:rPr>
        <w:tab/>
      </w:r>
      <w:r w:rsidR="00C529AA">
        <w:rPr>
          <w:rStyle w:val="School"/>
          <w:rFonts w:ascii="Calibri" w:hAnsi="Calibri"/>
          <w:sz w:val="20"/>
        </w:rPr>
        <w:t>Self-Employed</w:t>
      </w:r>
      <w:r w:rsidR="00FF2AE6" w:rsidRPr="00961B7F">
        <w:rPr>
          <w:rFonts w:ascii="Calibri" w:hAnsi="Calibri"/>
          <w:sz w:val="20"/>
        </w:rPr>
        <w:tab/>
      </w:r>
      <w:r w:rsidR="00C529AA">
        <w:rPr>
          <w:rFonts w:ascii="Calibri" w:hAnsi="Calibri"/>
          <w:sz w:val="20"/>
        </w:rPr>
        <w:t>Elburn</w:t>
      </w:r>
      <w:r w:rsidRPr="00961B7F">
        <w:rPr>
          <w:rFonts w:ascii="Calibri" w:hAnsi="Calibri"/>
          <w:sz w:val="20"/>
        </w:rPr>
        <w:t xml:space="preserve">, </w:t>
      </w:r>
      <w:r w:rsidR="00C529AA">
        <w:rPr>
          <w:rFonts w:ascii="Calibri" w:hAnsi="Calibri"/>
          <w:sz w:val="20"/>
        </w:rPr>
        <w:t>IL</w:t>
      </w:r>
    </w:p>
    <w:p w14:paraId="460EC225" w14:textId="4C10EDE9" w:rsidR="00B01B61" w:rsidRPr="00961B7F" w:rsidRDefault="00C529AA" w:rsidP="00D07FF7">
      <w:pPr>
        <w:pStyle w:val="Body"/>
        <w:tabs>
          <w:tab w:val="clear" w:pos="2160"/>
          <w:tab w:val="left" w:pos="1440"/>
        </w:tabs>
        <w:ind w:left="1440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bCs/>
          <w:i/>
          <w:iCs/>
          <w:sz w:val="20"/>
        </w:rPr>
        <w:t>Dog Watcher</w:t>
      </w:r>
    </w:p>
    <w:p w14:paraId="13F21385" w14:textId="2D4EEC4B" w:rsidR="00F96D7A" w:rsidRDefault="00C529AA" w:rsidP="00C529AA">
      <w:pPr>
        <w:pStyle w:val="Body"/>
        <w:numPr>
          <w:ilvl w:val="0"/>
          <w:numId w:val="3"/>
        </w:numPr>
        <w:tabs>
          <w:tab w:val="clear" w:pos="2160"/>
          <w:tab w:val="clear" w:pos="1008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Learning to care for multiple animals and balance my own life</w:t>
      </w:r>
    </w:p>
    <w:p w14:paraId="07DBBEE3" w14:textId="37660C75" w:rsidR="00C529AA" w:rsidRDefault="002046B9" w:rsidP="00C529AA">
      <w:pPr>
        <w:pStyle w:val="Body"/>
        <w:numPr>
          <w:ilvl w:val="0"/>
          <w:numId w:val="3"/>
        </w:numPr>
        <w:tabs>
          <w:tab w:val="clear" w:pos="2160"/>
          <w:tab w:val="clear" w:pos="1008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Learning that sometimes thing</w:t>
      </w:r>
      <w:r w:rsidR="00D977A8">
        <w:rPr>
          <w:rFonts w:ascii="Calibri" w:hAnsi="Calibri"/>
          <w:sz w:val="20"/>
        </w:rPr>
        <w:t>s</w:t>
      </w:r>
      <w:r>
        <w:rPr>
          <w:rFonts w:ascii="Calibri" w:hAnsi="Calibri"/>
          <w:sz w:val="20"/>
        </w:rPr>
        <w:t xml:space="preserve"> don’t go as planned</w:t>
      </w:r>
    </w:p>
    <w:p w14:paraId="0C00190E" w14:textId="2A42E674" w:rsidR="002046B9" w:rsidRDefault="002046B9" w:rsidP="00C529AA">
      <w:pPr>
        <w:pStyle w:val="Body"/>
        <w:numPr>
          <w:ilvl w:val="0"/>
          <w:numId w:val="3"/>
        </w:numPr>
        <w:tabs>
          <w:tab w:val="clear" w:pos="2160"/>
          <w:tab w:val="clear" w:pos="1008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Caring about the </w:t>
      </w:r>
      <w:r w:rsidR="00B13DD5">
        <w:rPr>
          <w:rFonts w:ascii="Calibri" w:hAnsi="Calibri"/>
          <w:sz w:val="20"/>
        </w:rPr>
        <w:t>well-being</w:t>
      </w:r>
      <w:r>
        <w:rPr>
          <w:rFonts w:ascii="Calibri" w:hAnsi="Calibri"/>
          <w:sz w:val="20"/>
        </w:rPr>
        <w:t xml:space="preserve"> of the client and their assets</w:t>
      </w:r>
    </w:p>
    <w:p w14:paraId="688C62B6" w14:textId="71F6AEBC" w:rsidR="002046B9" w:rsidRPr="00C529AA" w:rsidRDefault="002046B9" w:rsidP="00C529AA">
      <w:pPr>
        <w:pStyle w:val="Body"/>
        <w:numPr>
          <w:ilvl w:val="0"/>
          <w:numId w:val="3"/>
        </w:numPr>
        <w:tabs>
          <w:tab w:val="clear" w:pos="2160"/>
          <w:tab w:val="clear" w:pos="1008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Having a fun environment that I wanted to come back to</w:t>
      </w:r>
    </w:p>
    <w:p w14:paraId="48E394C8" w14:textId="77777777" w:rsidR="00742200" w:rsidRDefault="00742200" w:rsidP="00742200">
      <w:pPr>
        <w:pStyle w:val="SectionHeading"/>
        <w:spacing w:before="0"/>
        <w:rPr>
          <w:rFonts w:ascii="Calibri" w:hAnsi="Calibri"/>
          <w:sz w:val="20"/>
        </w:rPr>
      </w:pPr>
    </w:p>
    <w:p w14:paraId="7A45EFB7" w14:textId="460E250A" w:rsidR="005A1DD6" w:rsidRDefault="005A1DD6" w:rsidP="00E32C9A">
      <w:pPr>
        <w:pStyle w:val="Body"/>
        <w:tabs>
          <w:tab w:val="clear" w:pos="2160"/>
          <w:tab w:val="left" w:pos="1440"/>
        </w:tabs>
        <w:ind w:left="0"/>
        <w:rPr>
          <w:rFonts w:ascii="Calibri" w:hAnsi="Calibri"/>
          <w:sz w:val="20"/>
        </w:rPr>
      </w:pPr>
      <w:r w:rsidRPr="00961B7F">
        <w:rPr>
          <w:rFonts w:ascii="Calibri" w:hAnsi="Calibri"/>
          <w:sz w:val="20"/>
        </w:rPr>
        <w:t>2</w:t>
      </w:r>
      <w:r>
        <w:rPr>
          <w:rFonts w:ascii="Calibri" w:hAnsi="Calibri"/>
          <w:sz w:val="20"/>
        </w:rPr>
        <w:t>022</w:t>
      </w:r>
      <w:r w:rsidRPr="00961B7F">
        <w:rPr>
          <w:rFonts w:ascii="Calibri" w:hAnsi="Calibri"/>
          <w:sz w:val="20"/>
        </w:rPr>
        <w:t>-</w:t>
      </w:r>
      <w:r>
        <w:rPr>
          <w:rFonts w:ascii="Calibri" w:hAnsi="Calibri"/>
          <w:sz w:val="20"/>
        </w:rPr>
        <w:t>Present</w:t>
      </w:r>
      <w:r w:rsidRPr="00961B7F">
        <w:rPr>
          <w:rFonts w:ascii="Calibri" w:hAnsi="Calibri"/>
          <w:sz w:val="20"/>
        </w:rPr>
        <w:tab/>
      </w:r>
      <w:r w:rsidR="00E32C9A" w:rsidRPr="00E32C9A">
        <w:rPr>
          <w:rFonts w:ascii="Calibri" w:hAnsi="Calibri"/>
          <w:b/>
          <w:bCs/>
          <w:szCs w:val="24"/>
        </w:rPr>
        <w:t>Contracted Services Technician at Insight Enterprises</w:t>
      </w:r>
      <w:r w:rsidR="00E32C9A">
        <w:rPr>
          <w:rFonts w:ascii="Calibri" w:hAnsi="Calibri"/>
          <w:b/>
          <w:bCs/>
          <w:szCs w:val="24"/>
        </w:rPr>
        <w:tab/>
      </w:r>
      <w:r>
        <w:rPr>
          <w:rFonts w:ascii="Calibri" w:hAnsi="Calibri"/>
          <w:sz w:val="20"/>
        </w:rPr>
        <w:t>Hanover Park</w:t>
      </w:r>
      <w:r w:rsidRPr="00961B7F">
        <w:rPr>
          <w:rFonts w:ascii="Calibri" w:hAnsi="Calibri"/>
          <w:sz w:val="20"/>
        </w:rPr>
        <w:t xml:space="preserve">, </w:t>
      </w:r>
      <w:r>
        <w:rPr>
          <w:rFonts w:ascii="Calibri" w:hAnsi="Calibri"/>
          <w:sz w:val="20"/>
        </w:rPr>
        <w:t>IL</w:t>
      </w:r>
    </w:p>
    <w:p w14:paraId="45D28F3F" w14:textId="209554A8" w:rsidR="00E32C9A" w:rsidRDefault="00E32C9A" w:rsidP="00E32C9A">
      <w:pPr>
        <w:pStyle w:val="Body"/>
        <w:tabs>
          <w:tab w:val="clear" w:pos="2160"/>
          <w:tab w:val="clear" w:pos="10080"/>
          <w:tab w:val="left" w:pos="1710"/>
        </w:tabs>
        <w:ind w:left="0"/>
        <w:rPr>
          <w:rFonts w:ascii="Calibri" w:hAnsi="Calibri"/>
          <w:sz w:val="20"/>
        </w:rPr>
      </w:pPr>
      <w:r>
        <w:rPr>
          <w:rFonts w:ascii="Calibri" w:hAnsi="Calibri"/>
          <w:b/>
          <w:szCs w:val="24"/>
        </w:rPr>
        <w:tab/>
      </w:r>
      <w:r w:rsidRPr="00E32C9A">
        <w:rPr>
          <w:rFonts w:ascii="Calibri" w:hAnsi="Calibri"/>
          <w:b/>
          <w:sz w:val="20"/>
        </w:rPr>
        <w:t>Summit Staffing</w:t>
      </w:r>
    </w:p>
    <w:p w14:paraId="686CD857" w14:textId="64A0400D" w:rsidR="00E32C9A" w:rsidRDefault="00E32C9A" w:rsidP="00D7008E">
      <w:pPr>
        <w:pStyle w:val="Body"/>
        <w:numPr>
          <w:ilvl w:val="0"/>
          <w:numId w:val="3"/>
        </w:numPr>
        <w:tabs>
          <w:tab w:val="clear" w:pos="2160"/>
          <w:tab w:val="clear" w:pos="1008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Imaging various laptops and desktops </w:t>
      </w:r>
      <w:r w:rsidR="00A04885">
        <w:rPr>
          <w:rFonts w:ascii="Calibri" w:hAnsi="Calibri"/>
          <w:sz w:val="20"/>
        </w:rPr>
        <w:t>Win10 and 11.</w:t>
      </w:r>
    </w:p>
    <w:p w14:paraId="72C61D58" w14:textId="6BBF4A11" w:rsidR="00A04885" w:rsidRDefault="00A04885" w:rsidP="00D7008E">
      <w:pPr>
        <w:pStyle w:val="Body"/>
        <w:numPr>
          <w:ilvl w:val="0"/>
          <w:numId w:val="3"/>
        </w:numPr>
        <w:tabs>
          <w:tab w:val="clear" w:pos="2160"/>
          <w:tab w:val="clear" w:pos="1008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Installing various computer components </w:t>
      </w:r>
      <w:r w:rsidR="00762180">
        <w:rPr>
          <w:rFonts w:ascii="Calibri" w:hAnsi="Calibri"/>
          <w:sz w:val="20"/>
        </w:rPr>
        <w:t>for</w:t>
      </w:r>
      <w:r>
        <w:rPr>
          <w:rFonts w:ascii="Calibri" w:hAnsi="Calibri"/>
          <w:sz w:val="20"/>
        </w:rPr>
        <w:t xml:space="preserve"> laptops and desktops.</w:t>
      </w:r>
    </w:p>
    <w:p w14:paraId="07A16B3B" w14:textId="3E80A5FE" w:rsidR="005A1DD6" w:rsidRDefault="00E32C9A" w:rsidP="00D7008E">
      <w:pPr>
        <w:pStyle w:val="Body"/>
        <w:numPr>
          <w:ilvl w:val="0"/>
          <w:numId w:val="3"/>
        </w:numPr>
        <w:tabs>
          <w:tab w:val="clear" w:pos="2160"/>
          <w:tab w:val="clear" w:pos="1008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</w:t>
      </w:r>
      <w:r w:rsidR="005A1DD6">
        <w:rPr>
          <w:rFonts w:ascii="Calibri" w:hAnsi="Calibri"/>
          <w:sz w:val="20"/>
        </w:rPr>
        <w:t xml:space="preserve">earning to </w:t>
      </w:r>
      <w:r w:rsidR="00C531FE">
        <w:rPr>
          <w:rFonts w:ascii="Calibri" w:hAnsi="Calibri"/>
          <w:sz w:val="20"/>
        </w:rPr>
        <w:t>solve problems on the fly</w:t>
      </w:r>
    </w:p>
    <w:p w14:paraId="7769EAB5" w14:textId="6332F99A" w:rsidR="00C531FE" w:rsidRDefault="00C2082A" w:rsidP="00D7008E">
      <w:pPr>
        <w:pStyle w:val="Body"/>
        <w:numPr>
          <w:ilvl w:val="0"/>
          <w:numId w:val="3"/>
        </w:numPr>
        <w:tabs>
          <w:tab w:val="clear" w:pos="2160"/>
          <w:tab w:val="clear" w:pos="1008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Getting relevant experience in the tech </w:t>
      </w:r>
      <w:r w:rsidR="005D5B8B">
        <w:rPr>
          <w:rFonts w:ascii="Calibri" w:hAnsi="Calibri"/>
          <w:sz w:val="20"/>
        </w:rPr>
        <w:t>field</w:t>
      </w:r>
    </w:p>
    <w:p w14:paraId="1CF4F482" w14:textId="1311DA32" w:rsidR="005D5B8B" w:rsidRDefault="00EB4FA2" w:rsidP="00D7008E">
      <w:pPr>
        <w:pStyle w:val="Body"/>
        <w:numPr>
          <w:ilvl w:val="0"/>
          <w:numId w:val="3"/>
        </w:numPr>
        <w:tabs>
          <w:tab w:val="clear" w:pos="2160"/>
          <w:tab w:val="clear" w:pos="1008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Working with others in the field of computers</w:t>
      </w:r>
    </w:p>
    <w:p w14:paraId="40216072" w14:textId="1F787816" w:rsidR="00EB4FA2" w:rsidRDefault="00204608" w:rsidP="00D7008E">
      <w:pPr>
        <w:pStyle w:val="Body"/>
        <w:numPr>
          <w:ilvl w:val="0"/>
          <w:numId w:val="3"/>
        </w:numPr>
        <w:tabs>
          <w:tab w:val="clear" w:pos="2160"/>
          <w:tab w:val="clear" w:pos="1008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Broadening my </w:t>
      </w:r>
      <w:r w:rsidR="00F00CFA">
        <w:rPr>
          <w:rFonts w:ascii="Calibri" w:hAnsi="Calibri"/>
          <w:sz w:val="20"/>
        </w:rPr>
        <w:t xml:space="preserve">knowledge basis </w:t>
      </w:r>
      <w:r w:rsidR="00B13DD5">
        <w:rPr>
          <w:rFonts w:ascii="Calibri" w:hAnsi="Calibri"/>
          <w:sz w:val="20"/>
        </w:rPr>
        <w:t>in computers</w:t>
      </w:r>
    </w:p>
    <w:p w14:paraId="02D35046" w14:textId="2976E881" w:rsidR="00B13DD5" w:rsidRPr="00D7008E" w:rsidRDefault="0082595D" w:rsidP="00D7008E">
      <w:pPr>
        <w:pStyle w:val="Body"/>
        <w:numPr>
          <w:ilvl w:val="0"/>
          <w:numId w:val="3"/>
        </w:numPr>
        <w:tabs>
          <w:tab w:val="clear" w:pos="2160"/>
          <w:tab w:val="clear" w:pos="1008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Learning to deal with mistakes and </w:t>
      </w:r>
      <w:r w:rsidR="00F523C4">
        <w:rPr>
          <w:rFonts w:ascii="Calibri" w:hAnsi="Calibri"/>
          <w:sz w:val="20"/>
        </w:rPr>
        <w:t>adapting to fix said mistakes effectively</w:t>
      </w:r>
    </w:p>
    <w:p w14:paraId="4356965C" w14:textId="77777777" w:rsidR="005A1DD6" w:rsidRDefault="005A1DD6" w:rsidP="00742200">
      <w:pPr>
        <w:pStyle w:val="SectionHeading"/>
        <w:spacing w:before="0"/>
        <w:rPr>
          <w:rFonts w:ascii="Calibri" w:hAnsi="Calibri"/>
          <w:sz w:val="20"/>
        </w:rPr>
      </w:pPr>
    </w:p>
    <w:p w14:paraId="5DCF90B9" w14:textId="77777777" w:rsidR="000F19AB" w:rsidRPr="00961B7F" w:rsidRDefault="0013706F" w:rsidP="00040C68">
      <w:pPr>
        <w:pStyle w:val="SectionHeading"/>
        <w:spacing w:before="60"/>
        <w:rPr>
          <w:rFonts w:ascii="Calibri" w:hAnsi="Calibri"/>
          <w:sz w:val="20"/>
        </w:rPr>
      </w:pPr>
      <w:r w:rsidRPr="00961B7F">
        <w:rPr>
          <w:rFonts w:ascii="Calibri" w:hAnsi="Calibri"/>
          <w:sz w:val="20"/>
        </w:rPr>
        <w:t>ADDITIONAL</w:t>
      </w:r>
      <w:r w:rsidR="000F19AB" w:rsidRPr="00961B7F">
        <w:rPr>
          <w:rFonts w:ascii="Calibri" w:hAnsi="Calibri"/>
          <w:sz w:val="20"/>
        </w:rPr>
        <w:t xml:space="preserve"> Data</w:t>
      </w:r>
    </w:p>
    <w:p w14:paraId="7EF001C3" w14:textId="1F9A559D" w:rsidR="00C25FA1" w:rsidRPr="00961B7F" w:rsidRDefault="00967B41" w:rsidP="00F158CF">
      <w:pPr>
        <w:pStyle w:val="Body"/>
        <w:numPr>
          <w:ilvl w:val="0"/>
          <w:numId w:val="3"/>
        </w:numPr>
        <w:tabs>
          <w:tab w:val="clear" w:pos="2160"/>
          <w:tab w:val="left" w:pos="144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2" behindDoc="0" locked="0" layoutInCell="1" allowOverlap="1" wp14:anchorId="4CEB3B26" wp14:editId="7748EE0D">
                <wp:simplePos x="0" y="0"/>
                <wp:positionH relativeFrom="column">
                  <wp:posOffset>-24130</wp:posOffset>
                </wp:positionH>
                <wp:positionV relativeFrom="paragraph">
                  <wp:posOffset>-1906</wp:posOffset>
                </wp:positionV>
                <wp:extent cx="68834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00EEE" id="Straight Connector 4" o:spid="_x0000_s1026" style="position:absolute;z-index:25165824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9pt,-.15pt" to="540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" strokecolor="windowText" strokeweight="1pt">
                <o:lock v:ext="edit" shapetype="f"/>
              </v:line>
            </w:pict>
          </mc:Fallback>
        </mc:AlternateContent>
      </w:r>
      <w:r w:rsidR="002046B9">
        <w:rPr>
          <w:rFonts w:ascii="Calibri" w:hAnsi="Calibri"/>
          <w:sz w:val="20"/>
        </w:rPr>
        <w:t>Involved in numerous Community Parades and events throughout High School Band</w:t>
      </w:r>
    </w:p>
    <w:p w14:paraId="25037E47" w14:textId="7ED3307D" w:rsidR="002046B9" w:rsidRDefault="002046B9" w:rsidP="00F158CF">
      <w:pPr>
        <w:pStyle w:val="Body"/>
        <w:numPr>
          <w:ilvl w:val="0"/>
          <w:numId w:val="3"/>
        </w:numPr>
        <w:tabs>
          <w:tab w:val="clear" w:pos="2160"/>
          <w:tab w:val="left" w:pos="144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Building Computers and Fixing Computers in my free time</w:t>
      </w:r>
    </w:p>
    <w:p w14:paraId="5880A002" w14:textId="06F81E0E" w:rsidR="000F19AB" w:rsidRDefault="00B57A76" w:rsidP="00F158CF">
      <w:pPr>
        <w:pStyle w:val="Body"/>
        <w:numPr>
          <w:ilvl w:val="0"/>
          <w:numId w:val="3"/>
        </w:numPr>
        <w:tabs>
          <w:tab w:val="clear" w:pos="2160"/>
          <w:tab w:val="left" w:pos="144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</w:t>
      </w:r>
      <w:r w:rsidR="002046B9">
        <w:rPr>
          <w:rFonts w:ascii="Calibri" w:hAnsi="Calibri"/>
          <w:sz w:val="20"/>
        </w:rPr>
        <w:t>Programming in my free time</w:t>
      </w:r>
    </w:p>
    <w:p w14:paraId="0BADCBC1" w14:textId="77A5AF43" w:rsidR="002046B9" w:rsidRDefault="002046B9" w:rsidP="00F158CF">
      <w:pPr>
        <w:pStyle w:val="Body"/>
        <w:numPr>
          <w:ilvl w:val="0"/>
          <w:numId w:val="3"/>
        </w:numPr>
        <w:tabs>
          <w:tab w:val="clear" w:pos="2160"/>
          <w:tab w:val="left" w:pos="144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Learning about new and rising tech and cyber news in my free time</w:t>
      </w:r>
    </w:p>
    <w:p w14:paraId="28673BE1" w14:textId="2A4195AD" w:rsidR="002046B9" w:rsidRPr="00961B7F" w:rsidRDefault="002046B9" w:rsidP="00F158CF">
      <w:pPr>
        <w:pStyle w:val="Body"/>
        <w:numPr>
          <w:ilvl w:val="0"/>
          <w:numId w:val="3"/>
        </w:numPr>
        <w:tabs>
          <w:tab w:val="clear" w:pos="2160"/>
          <w:tab w:val="left" w:pos="144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Playing and learning about Video Games and how they work</w:t>
      </w:r>
    </w:p>
    <w:p w14:paraId="59874477" w14:textId="3117DCE6" w:rsidR="00B42BFD" w:rsidRPr="00961B7F" w:rsidRDefault="002046B9" w:rsidP="00F158CF">
      <w:pPr>
        <w:pStyle w:val="Body"/>
        <w:numPr>
          <w:ilvl w:val="0"/>
          <w:numId w:val="3"/>
        </w:numPr>
        <w:tabs>
          <w:tab w:val="clear" w:pos="2160"/>
          <w:tab w:val="clear" w:pos="10080"/>
          <w:tab w:val="left" w:pos="144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English is the only language I know </w:t>
      </w:r>
      <w:r w:rsidR="002F2212">
        <w:rPr>
          <w:rFonts w:ascii="Calibri" w:hAnsi="Calibri"/>
          <w:sz w:val="20"/>
        </w:rPr>
        <w:t>but I am willing to learn more</w:t>
      </w:r>
    </w:p>
    <w:p w14:paraId="355A7DF8" w14:textId="7B822F3B" w:rsidR="000F19AB" w:rsidRDefault="002F2212" w:rsidP="000939FA">
      <w:pPr>
        <w:pStyle w:val="Body"/>
        <w:numPr>
          <w:ilvl w:val="0"/>
          <w:numId w:val="3"/>
        </w:numPr>
        <w:tabs>
          <w:tab w:val="clear" w:pos="2160"/>
          <w:tab w:val="clear" w:pos="10080"/>
          <w:tab w:val="left" w:pos="144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Python and Java programming knowledge.</w:t>
      </w:r>
      <w:r w:rsidR="007A255C">
        <w:rPr>
          <w:rFonts w:ascii="Calibri" w:hAnsi="Calibri"/>
          <w:sz w:val="20"/>
        </w:rPr>
        <w:t xml:space="preserve"> Willing to expand this experience</w:t>
      </w:r>
    </w:p>
    <w:p w14:paraId="224F114C" w14:textId="4C5AD5CE" w:rsidR="002F2212" w:rsidRPr="0089492B" w:rsidRDefault="002F2212" w:rsidP="000939FA">
      <w:pPr>
        <w:pStyle w:val="Body"/>
        <w:numPr>
          <w:ilvl w:val="0"/>
          <w:numId w:val="3"/>
        </w:numPr>
        <w:tabs>
          <w:tab w:val="clear" w:pos="2160"/>
          <w:tab w:val="clear" w:pos="10080"/>
          <w:tab w:val="left" w:pos="1440"/>
          <w:tab w:val="left" w:pos="1710"/>
        </w:tabs>
        <w:ind w:left="1710" w:hanging="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Computer Building Experience</w:t>
      </w:r>
    </w:p>
    <w:sectPr w:rsidR="002F2212" w:rsidRPr="0089492B" w:rsidSect="0078198C">
      <w:footerReference w:type="default" r:id="rId11"/>
      <w:pgSz w:w="12240" w:h="15840"/>
      <w:pgMar w:top="720" w:right="720" w:bottom="720" w:left="720" w:header="86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CF2B3" w14:textId="77777777" w:rsidR="00233918" w:rsidRDefault="00233918" w:rsidP="005F5836">
      <w:r>
        <w:separator/>
      </w:r>
    </w:p>
  </w:endnote>
  <w:endnote w:type="continuationSeparator" w:id="0">
    <w:p w14:paraId="53FE7651" w14:textId="77777777" w:rsidR="00233918" w:rsidRDefault="00233918" w:rsidP="005F5836">
      <w:r>
        <w:continuationSeparator/>
      </w:r>
    </w:p>
  </w:endnote>
  <w:endnote w:type="continuationNotice" w:id="1">
    <w:p w14:paraId="03034CFB" w14:textId="77777777" w:rsidR="00233918" w:rsidRDefault="002339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37E21" w14:textId="2E42E49E" w:rsidR="00E94FC5" w:rsidRPr="00E94FC5" w:rsidRDefault="00E94FC5" w:rsidP="00E94FC5">
    <w:pPr>
      <w:pStyle w:val="Footer"/>
      <w:tabs>
        <w:tab w:val="clear" w:pos="4680"/>
        <w:tab w:val="clear" w:pos="9360"/>
        <w:tab w:val="center" w:pos="5342"/>
        <w:tab w:val="right" w:pos="10685"/>
      </w:tabs>
      <w:rPr>
        <w:rFonts w:ascii="Calibri" w:hAnsi="Calibri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78AEE" w14:textId="77777777" w:rsidR="00233918" w:rsidRDefault="00233918" w:rsidP="005F5836">
      <w:r>
        <w:separator/>
      </w:r>
    </w:p>
  </w:footnote>
  <w:footnote w:type="continuationSeparator" w:id="0">
    <w:p w14:paraId="1F1B0A2B" w14:textId="77777777" w:rsidR="00233918" w:rsidRDefault="00233918" w:rsidP="005F5836">
      <w:r>
        <w:continuationSeparator/>
      </w:r>
    </w:p>
  </w:footnote>
  <w:footnote w:type="continuationNotice" w:id="1">
    <w:p w14:paraId="20E37E79" w14:textId="77777777" w:rsidR="00233918" w:rsidRDefault="002339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A21443E"/>
    <w:multiLevelType w:val="hybridMultilevel"/>
    <w:tmpl w:val="63D430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60398C"/>
    <w:multiLevelType w:val="hybridMultilevel"/>
    <w:tmpl w:val="03BEF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91DD8"/>
    <w:multiLevelType w:val="hybridMultilevel"/>
    <w:tmpl w:val="07302F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1E6861"/>
    <w:multiLevelType w:val="hybridMultilevel"/>
    <w:tmpl w:val="B8E473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F4A1F82"/>
    <w:multiLevelType w:val="hybridMultilevel"/>
    <w:tmpl w:val="7974FAC0"/>
    <w:lvl w:ilvl="0" w:tplc="04090005">
      <w:start w:val="1"/>
      <w:numFmt w:val="bullet"/>
      <w:lvlText w:val=""/>
      <w:lvlJc w:val="left"/>
      <w:pPr>
        <w:tabs>
          <w:tab w:val="num" w:pos="1110"/>
        </w:tabs>
        <w:ind w:left="11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4BB93248"/>
    <w:multiLevelType w:val="hybridMultilevel"/>
    <w:tmpl w:val="A320B38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4DCB2DF1"/>
    <w:multiLevelType w:val="hybridMultilevel"/>
    <w:tmpl w:val="614C13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2C528F7"/>
    <w:multiLevelType w:val="hybridMultilevel"/>
    <w:tmpl w:val="6CF69F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3224005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2" w16cid:durableId="1947345530">
    <w:abstractNumId w:val="4"/>
  </w:num>
  <w:num w:numId="3" w16cid:durableId="1543328890">
    <w:abstractNumId w:val="7"/>
  </w:num>
  <w:num w:numId="4" w16cid:durableId="1576279827">
    <w:abstractNumId w:val="3"/>
  </w:num>
  <w:num w:numId="5" w16cid:durableId="1091046982">
    <w:abstractNumId w:val="6"/>
  </w:num>
  <w:num w:numId="6" w16cid:durableId="242224517">
    <w:abstractNumId w:val="5"/>
  </w:num>
  <w:num w:numId="7" w16cid:durableId="187580005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8" w16cid:durableId="1588732635">
    <w:abstractNumId w:val="8"/>
  </w:num>
  <w:num w:numId="9" w16cid:durableId="1556970064">
    <w:abstractNumId w:val="2"/>
  </w:num>
  <w:num w:numId="10" w16cid:durableId="1635409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8A"/>
    <w:rsid w:val="00006B41"/>
    <w:rsid w:val="000208F1"/>
    <w:rsid w:val="00026B71"/>
    <w:rsid w:val="00040C68"/>
    <w:rsid w:val="00041B04"/>
    <w:rsid w:val="0004256D"/>
    <w:rsid w:val="00042C0F"/>
    <w:rsid w:val="0004313D"/>
    <w:rsid w:val="00044E66"/>
    <w:rsid w:val="000452CC"/>
    <w:rsid w:val="00045319"/>
    <w:rsid w:val="00045E61"/>
    <w:rsid w:val="00051D7A"/>
    <w:rsid w:val="00053FB4"/>
    <w:rsid w:val="00063512"/>
    <w:rsid w:val="00085CBC"/>
    <w:rsid w:val="000939FA"/>
    <w:rsid w:val="000A3D0E"/>
    <w:rsid w:val="000B1ADF"/>
    <w:rsid w:val="000B78BD"/>
    <w:rsid w:val="000C0A28"/>
    <w:rsid w:val="000C4F28"/>
    <w:rsid w:val="000D164B"/>
    <w:rsid w:val="000D327B"/>
    <w:rsid w:val="000F0154"/>
    <w:rsid w:val="000F19AB"/>
    <w:rsid w:val="000F2F9B"/>
    <w:rsid w:val="001038BE"/>
    <w:rsid w:val="00103B79"/>
    <w:rsid w:val="0010665B"/>
    <w:rsid w:val="00107DF6"/>
    <w:rsid w:val="00110136"/>
    <w:rsid w:val="00123557"/>
    <w:rsid w:val="00124420"/>
    <w:rsid w:val="00134953"/>
    <w:rsid w:val="0013706F"/>
    <w:rsid w:val="0014289A"/>
    <w:rsid w:val="0014461C"/>
    <w:rsid w:val="001511C8"/>
    <w:rsid w:val="0016409E"/>
    <w:rsid w:val="001724BD"/>
    <w:rsid w:val="001878A3"/>
    <w:rsid w:val="00195E5C"/>
    <w:rsid w:val="001966B3"/>
    <w:rsid w:val="00196FE1"/>
    <w:rsid w:val="001A01DB"/>
    <w:rsid w:val="001A0CC2"/>
    <w:rsid w:val="001A5110"/>
    <w:rsid w:val="001C142D"/>
    <w:rsid w:val="001C183F"/>
    <w:rsid w:val="001C5C7D"/>
    <w:rsid w:val="001F080C"/>
    <w:rsid w:val="001F5685"/>
    <w:rsid w:val="00204608"/>
    <w:rsid w:val="002046B9"/>
    <w:rsid w:val="002051B4"/>
    <w:rsid w:val="00206EF3"/>
    <w:rsid w:val="00216150"/>
    <w:rsid w:val="00222776"/>
    <w:rsid w:val="002234C0"/>
    <w:rsid w:val="00233918"/>
    <w:rsid w:val="00237FC8"/>
    <w:rsid w:val="002417F6"/>
    <w:rsid w:val="00243901"/>
    <w:rsid w:val="0025466C"/>
    <w:rsid w:val="0025520F"/>
    <w:rsid w:val="002606A8"/>
    <w:rsid w:val="0026777C"/>
    <w:rsid w:val="00280655"/>
    <w:rsid w:val="0028420A"/>
    <w:rsid w:val="002A5C95"/>
    <w:rsid w:val="002B04FA"/>
    <w:rsid w:val="002B3782"/>
    <w:rsid w:val="002C63EB"/>
    <w:rsid w:val="002E030F"/>
    <w:rsid w:val="002E2620"/>
    <w:rsid w:val="002F2212"/>
    <w:rsid w:val="002F4038"/>
    <w:rsid w:val="002F6270"/>
    <w:rsid w:val="00301918"/>
    <w:rsid w:val="00303710"/>
    <w:rsid w:val="003059D2"/>
    <w:rsid w:val="003201F1"/>
    <w:rsid w:val="00326245"/>
    <w:rsid w:val="00326776"/>
    <w:rsid w:val="0033032C"/>
    <w:rsid w:val="00331418"/>
    <w:rsid w:val="00333D2C"/>
    <w:rsid w:val="00340CEC"/>
    <w:rsid w:val="003462E6"/>
    <w:rsid w:val="00351B94"/>
    <w:rsid w:val="00363610"/>
    <w:rsid w:val="0036743C"/>
    <w:rsid w:val="00371B21"/>
    <w:rsid w:val="00372F4D"/>
    <w:rsid w:val="0037313E"/>
    <w:rsid w:val="0038012E"/>
    <w:rsid w:val="003835D2"/>
    <w:rsid w:val="003864CE"/>
    <w:rsid w:val="003A3C87"/>
    <w:rsid w:val="003B3E3C"/>
    <w:rsid w:val="003D38EC"/>
    <w:rsid w:val="003D686D"/>
    <w:rsid w:val="003E14D3"/>
    <w:rsid w:val="003E770A"/>
    <w:rsid w:val="003F4AB8"/>
    <w:rsid w:val="00400E0D"/>
    <w:rsid w:val="0040114E"/>
    <w:rsid w:val="00410E9C"/>
    <w:rsid w:val="004115C5"/>
    <w:rsid w:val="00412022"/>
    <w:rsid w:val="00413F0D"/>
    <w:rsid w:val="0041624C"/>
    <w:rsid w:val="004234EA"/>
    <w:rsid w:val="00423C96"/>
    <w:rsid w:val="00424D01"/>
    <w:rsid w:val="004275F2"/>
    <w:rsid w:val="004306C5"/>
    <w:rsid w:val="00441370"/>
    <w:rsid w:val="00450927"/>
    <w:rsid w:val="00451746"/>
    <w:rsid w:val="00451C88"/>
    <w:rsid w:val="00461FCF"/>
    <w:rsid w:val="00465968"/>
    <w:rsid w:val="0046740F"/>
    <w:rsid w:val="00471399"/>
    <w:rsid w:val="004839A3"/>
    <w:rsid w:val="00484F00"/>
    <w:rsid w:val="00496F44"/>
    <w:rsid w:val="004A40A0"/>
    <w:rsid w:val="004A5EBD"/>
    <w:rsid w:val="004B5106"/>
    <w:rsid w:val="004B5807"/>
    <w:rsid w:val="004C22F0"/>
    <w:rsid w:val="004D34B3"/>
    <w:rsid w:val="004E1D14"/>
    <w:rsid w:val="004E3FAD"/>
    <w:rsid w:val="00503E7E"/>
    <w:rsid w:val="00503FFB"/>
    <w:rsid w:val="00511DFE"/>
    <w:rsid w:val="005212F5"/>
    <w:rsid w:val="00525F34"/>
    <w:rsid w:val="00526F0F"/>
    <w:rsid w:val="00530579"/>
    <w:rsid w:val="00532B72"/>
    <w:rsid w:val="00542400"/>
    <w:rsid w:val="00545621"/>
    <w:rsid w:val="005470C7"/>
    <w:rsid w:val="00550A1C"/>
    <w:rsid w:val="005524F4"/>
    <w:rsid w:val="00553E38"/>
    <w:rsid w:val="00556E22"/>
    <w:rsid w:val="00564F11"/>
    <w:rsid w:val="00580BE6"/>
    <w:rsid w:val="0058156A"/>
    <w:rsid w:val="00590599"/>
    <w:rsid w:val="00590909"/>
    <w:rsid w:val="005A1DD6"/>
    <w:rsid w:val="005A2B7C"/>
    <w:rsid w:val="005A55F9"/>
    <w:rsid w:val="005A79DB"/>
    <w:rsid w:val="005B2C89"/>
    <w:rsid w:val="005C053B"/>
    <w:rsid w:val="005D203E"/>
    <w:rsid w:val="005D3F12"/>
    <w:rsid w:val="005D5B8B"/>
    <w:rsid w:val="005E31DA"/>
    <w:rsid w:val="005E371D"/>
    <w:rsid w:val="005F5836"/>
    <w:rsid w:val="00603004"/>
    <w:rsid w:val="00606228"/>
    <w:rsid w:val="0060623B"/>
    <w:rsid w:val="006067F8"/>
    <w:rsid w:val="00606B4A"/>
    <w:rsid w:val="006235D6"/>
    <w:rsid w:val="00623F08"/>
    <w:rsid w:val="00624EF0"/>
    <w:rsid w:val="00627C0B"/>
    <w:rsid w:val="0063210B"/>
    <w:rsid w:val="006537A3"/>
    <w:rsid w:val="00654656"/>
    <w:rsid w:val="00654845"/>
    <w:rsid w:val="00654E23"/>
    <w:rsid w:val="006574DC"/>
    <w:rsid w:val="00662D2E"/>
    <w:rsid w:val="006715C7"/>
    <w:rsid w:val="006841A4"/>
    <w:rsid w:val="00685DE2"/>
    <w:rsid w:val="0069070E"/>
    <w:rsid w:val="0069536C"/>
    <w:rsid w:val="006A50F8"/>
    <w:rsid w:val="006B4338"/>
    <w:rsid w:val="006B610A"/>
    <w:rsid w:val="006C16C4"/>
    <w:rsid w:val="006C7F47"/>
    <w:rsid w:val="006F2F2A"/>
    <w:rsid w:val="006F3A7B"/>
    <w:rsid w:val="00713A33"/>
    <w:rsid w:val="00733E80"/>
    <w:rsid w:val="00737032"/>
    <w:rsid w:val="007404B8"/>
    <w:rsid w:val="00742200"/>
    <w:rsid w:val="0074624E"/>
    <w:rsid w:val="00760F56"/>
    <w:rsid w:val="00761FD9"/>
    <w:rsid w:val="00762180"/>
    <w:rsid w:val="00766589"/>
    <w:rsid w:val="0078198C"/>
    <w:rsid w:val="00790378"/>
    <w:rsid w:val="00790E31"/>
    <w:rsid w:val="007A255C"/>
    <w:rsid w:val="007A70B1"/>
    <w:rsid w:val="007B50F6"/>
    <w:rsid w:val="007C4E7E"/>
    <w:rsid w:val="007F387B"/>
    <w:rsid w:val="007F4A65"/>
    <w:rsid w:val="00812D1A"/>
    <w:rsid w:val="0082008A"/>
    <w:rsid w:val="00820532"/>
    <w:rsid w:val="00822A91"/>
    <w:rsid w:val="0082595D"/>
    <w:rsid w:val="008304D0"/>
    <w:rsid w:val="00833B6D"/>
    <w:rsid w:val="00844700"/>
    <w:rsid w:val="00851FAF"/>
    <w:rsid w:val="00855B70"/>
    <w:rsid w:val="008678DA"/>
    <w:rsid w:val="00873478"/>
    <w:rsid w:val="00874F38"/>
    <w:rsid w:val="008868B3"/>
    <w:rsid w:val="00892BDE"/>
    <w:rsid w:val="0089343B"/>
    <w:rsid w:val="00893732"/>
    <w:rsid w:val="0089492B"/>
    <w:rsid w:val="008A1E88"/>
    <w:rsid w:val="008C1321"/>
    <w:rsid w:val="008D2438"/>
    <w:rsid w:val="008D4D0F"/>
    <w:rsid w:val="008F03EC"/>
    <w:rsid w:val="008F3731"/>
    <w:rsid w:val="008F7B8A"/>
    <w:rsid w:val="009001EB"/>
    <w:rsid w:val="00901DAC"/>
    <w:rsid w:val="009075C3"/>
    <w:rsid w:val="00913CE8"/>
    <w:rsid w:val="00916A50"/>
    <w:rsid w:val="00917206"/>
    <w:rsid w:val="00936B55"/>
    <w:rsid w:val="00937CF0"/>
    <w:rsid w:val="00947C16"/>
    <w:rsid w:val="00955F98"/>
    <w:rsid w:val="0095791E"/>
    <w:rsid w:val="00961B7F"/>
    <w:rsid w:val="0096200B"/>
    <w:rsid w:val="00967B41"/>
    <w:rsid w:val="00967DDF"/>
    <w:rsid w:val="00982D38"/>
    <w:rsid w:val="009909DA"/>
    <w:rsid w:val="00993377"/>
    <w:rsid w:val="009953F5"/>
    <w:rsid w:val="00996C2E"/>
    <w:rsid w:val="009975AC"/>
    <w:rsid w:val="009A6D8E"/>
    <w:rsid w:val="009B2608"/>
    <w:rsid w:val="009B30AF"/>
    <w:rsid w:val="009C1B4E"/>
    <w:rsid w:val="009C51A0"/>
    <w:rsid w:val="009D6E09"/>
    <w:rsid w:val="009E7717"/>
    <w:rsid w:val="009F26AE"/>
    <w:rsid w:val="009F3E6D"/>
    <w:rsid w:val="009F63AC"/>
    <w:rsid w:val="00A04885"/>
    <w:rsid w:val="00A0738C"/>
    <w:rsid w:val="00A12B2E"/>
    <w:rsid w:val="00A12D3F"/>
    <w:rsid w:val="00A13999"/>
    <w:rsid w:val="00A14953"/>
    <w:rsid w:val="00A17A3E"/>
    <w:rsid w:val="00A2689B"/>
    <w:rsid w:val="00A33623"/>
    <w:rsid w:val="00A33FC8"/>
    <w:rsid w:val="00A47E0C"/>
    <w:rsid w:val="00A56932"/>
    <w:rsid w:val="00A60711"/>
    <w:rsid w:val="00A60EA5"/>
    <w:rsid w:val="00A63987"/>
    <w:rsid w:val="00A66433"/>
    <w:rsid w:val="00A7225D"/>
    <w:rsid w:val="00A904AC"/>
    <w:rsid w:val="00AB1545"/>
    <w:rsid w:val="00AB2CFA"/>
    <w:rsid w:val="00AB5F07"/>
    <w:rsid w:val="00AC1C22"/>
    <w:rsid w:val="00AC236F"/>
    <w:rsid w:val="00AE054F"/>
    <w:rsid w:val="00AF0BD0"/>
    <w:rsid w:val="00AF10FD"/>
    <w:rsid w:val="00AF63C5"/>
    <w:rsid w:val="00B01B61"/>
    <w:rsid w:val="00B07E81"/>
    <w:rsid w:val="00B13DD5"/>
    <w:rsid w:val="00B14172"/>
    <w:rsid w:val="00B1594F"/>
    <w:rsid w:val="00B20FA1"/>
    <w:rsid w:val="00B31296"/>
    <w:rsid w:val="00B33C0D"/>
    <w:rsid w:val="00B34B2A"/>
    <w:rsid w:val="00B35C10"/>
    <w:rsid w:val="00B42BFD"/>
    <w:rsid w:val="00B505E0"/>
    <w:rsid w:val="00B52EFF"/>
    <w:rsid w:val="00B5688D"/>
    <w:rsid w:val="00B574F5"/>
    <w:rsid w:val="00B57A76"/>
    <w:rsid w:val="00B6217C"/>
    <w:rsid w:val="00B67CA9"/>
    <w:rsid w:val="00B85413"/>
    <w:rsid w:val="00B90D49"/>
    <w:rsid w:val="00B97690"/>
    <w:rsid w:val="00BA37B9"/>
    <w:rsid w:val="00BA40F0"/>
    <w:rsid w:val="00BC573B"/>
    <w:rsid w:val="00BD4473"/>
    <w:rsid w:val="00BD75F6"/>
    <w:rsid w:val="00BE0BA0"/>
    <w:rsid w:val="00BE584A"/>
    <w:rsid w:val="00BE6E22"/>
    <w:rsid w:val="00BF4F7B"/>
    <w:rsid w:val="00C02C21"/>
    <w:rsid w:val="00C16F21"/>
    <w:rsid w:val="00C2082A"/>
    <w:rsid w:val="00C25FA1"/>
    <w:rsid w:val="00C265F0"/>
    <w:rsid w:val="00C27927"/>
    <w:rsid w:val="00C30C12"/>
    <w:rsid w:val="00C3701A"/>
    <w:rsid w:val="00C42720"/>
    <w:rsid w:val="00C43D73"/>
    <w:rsid w:val="00C45387"/>
    <w:rsid w:val="00C47750"/>
    <w:rsid w:val="00C47CF7"/>
    <w:rsid w:val="00C529AA"/>
    <w:rsid w:val="00C531FE"/>
    <w:rsid w:val="00C53E45"/>
    <w:rsid w:val="00C613C4"/>
    <w:rsid w:val="00C64E16"/>
    <w:rsid w:val="00C665D3"/>
    <w:rsid w:val="00C70CC8"/>
    <w:rsid w:val="00C76024"/>
    <w:rsid w:val="00C824BD"/>
    <w:rsid w:val="00C958A7"/>
    <w:rsid w:val="00C97E44"/>
    <w:rsid w:val="00CB432B"/>
    <w:rsid w:val="00CD4AE3"/>
    <w:rsid w:val="00CE2753"/>
    <w:rsid w:val="00CE59B7"/>
    <w:rsid w:val="00D026B5"/>
    <w:rsid w:val="00D07FF7"/>
    <w:rsid w:val="00D12644"/>
    <w:rsid w:val="00D150AB"/>
    <w:rsid w:val="00D1636C"/>
    <w:rsid w:val="00D252F0"/>
    <w:rsid w:val="00D33C18"/>
    <w:rsid w:val="00D4037C"/>
    <w:rsid w:val="00D42027"/>
    <w:rsid w:val="00D45287"/>
    <w:rsid w:val="00D506BD"/>
    <w:rsid w:val="00D7008E"/>
    <w:rsid w:val="00D71507"/>
    <w:rsid w:val="00D920CF"/>
    <w:rsid w:val="00D96BF2"/>
    <w:rsid w:val="00D977A8"/>
    <w:rsid w:val="00DA6D6E"/>
    <w:rsid w:val="00DC37C2"/>
    <w:rsid w:val="00DC70FA"/>
    <w:rsid w:val="00DD2C67"/>
    <w:rsid w:val="00E03016"/>
    <w:rsid w:val="00E06DEF"/>
    <w:rsid w:val="00E123C9"/>
    <w:rsid w:val="00E31DAC"/>
    <w:rsid w:val="00E32C9A"/>
    <w:rsid w:val="00E35F4E"/>
    <w:rsid w:val="00E40006"/>
    <w:rsid w:val="00E40E70"/>
    <w:rsid w:val="00E5251D"/>
    <w:rsid w:val="00E5560C"/>
    <w:rsid w:val="00E56D7A"/>
    <w:rsid w:val="00E80A21"/>
    <w:rsid w:val="00E91A49"/>
    <w:rsid w:val="00E91CC9"/>
    <w:rsid w:val="00E944A9"/>
    <w:rsid w:val="00E94FC5"/>
    <w:rsid w:val="00EB4FA2"/>
    <w:rsid w:val="00EC0B6D"/>
    <w:rsid w:val="00EC686E"/>
    <w:rsid w:val="00ED73A5"/>
    <w:rsid w:val="00EE5270"/>
    <w:rsid w:val="00EF0B94"/>
    <w:rsid w:val="00EF1896"/>
    <w:rsid w:val="00EF6524"/>
    <w:rsid w:val="00F00CFA"/>
    <w:rsid w:val="00F04D7A"/>
    <w:rsid w:val="00F14A56"/>
    <w:rsid w:val="00F158CF"/>
    <w:rsid w:val="00F17290"/>
    <w:rsid w:val="00F33F36"/>
    <w:rsid w:val="00F364CC"/>
    <w:rsid w:val="00F523C4"/>
    <w:rsid w:val="00F724DC"/>
    <w:rsid w:val="00F8086A"/>
    <w:rsid w:val="00F8293F"/>
    <w:rsid w:val="00F83A79"/>
    <w:rsid w:val="00F87495"/>
    <w:rsid w:val="00F90660"/>
    <w:rsid w:val="00F93D62"/>
    <w:rsid w:val="00F96D7A"/>
    <w:rsid w:val="00F96FAE"/>
    <w:rsid w:val="00FA3E31"/>
    <w:rsid w:val="00FC4FA0"/>
    <w:rsid w:val="00FC5D05"/>
    <w:rsid w:val="00FC6B8D"/>
    <w:rsid w:val="00FD058C"/>
    <w:rsid w:val="00FD7A58"/>
    <w:rsid w:val="00FE3F07"/>
    <w:rsid w:val="00FE5B0C"/>
    <w:rsid w:val="00FF2AE6"/>
    <w:rsid w:val="00FF4DC3"/>
    <w:rsid w:val="00FF6106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2F714"/>
  <w14:defaultImageDpi w14:val="0"/>
  <w15:docId w15:val="{D176F59C-9BDC-4457-8F16-A518490F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envelope return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4D0F"/>
    <w:rPr>
      <w:sz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8D4D0F"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locked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17290"/>
    <w:rPr>
      <w:rFonts w:ascii="Tahoma" w:hAnsi="Tahoma" w:cs="Times New Roman"/>
      <w:sz w:val="16"/>
    </w:rPr>
  </w:style>
  <w:style w:type="paragraph" w:customStyle="1" w:styleId="Name">
    <w:name w:val="Name"/>
    <w:basedOn w:val="Normal"/>
    <w:rsid w:val="008D4D0F"/>
    <w:pPr>
      <w:jc w:val="center"/>
    </w:pPr>
    <w:rPr>
      <w:b/>
      <w:caps/>
    </w:rPr>
  </w:style>
  <w:style w:type="paragraph" w:customStyle="1" w:styleId="Address">
    <w:name w:val="Address"/>
    <w:basedOn w:val="Normal"/>
    <w:rsid w:val="008D4D0F"/>
    <w:pPr>
      <w:jc w:val="center"/>
    </w:pPr>
  </w:style>
  <w:style w:type="paragraph" w:customStyle="1" w:styleId="PhoneNumber">
    <w:name w:val="Phone Number"/>
    <w:basedOn w:val="Normal"/>
    <w:rsid w:val="008D4D0F"/>
    <w:pPr>
      <w:spacing w:after="240"/>
      <w:jc w:val="center"/>
    </w:pPr>
  </w:style>
  <w:style w:type="paragraph" w:customStyle="1" w:styleId="SectionHeading">
    <w:name w:val="Section Heading"/>
    <w:basedOn w:val="Normal"/>
    <w:rsid w:val="008D4D0F"/>
    <w:pPr>
      <w:spacing w:before="240"/>
    </w:pPr>
    <w:rPr>
      <w:b/>
      <w:caps/>
    </w:rPr>
  </w:style>
  <w:style w:type="paragraph" w:styleId="Date">
    <w:name w:val="Date"/>
    <w:basedOn w:val="Normal"/>
    <w:link w:val="DateChar"/>
    <w:uiPriority w:val="99"/>
    <w:rsid w:val="008D4D0F"/>
    <w:pPr>
      <w:tabs>
        <w:tab w:val="left" w:pos="2160"/>
        <w:tab w:val="right" w:pos="10080"/>
      </w:tabs>
      <w:spacing w:before="120"/>
    </w:pPr>
  </w:style>
  <w:style w:type="character" w:customStyle="1" w:styleId="DateChar">
    <w:name w:val="Date Char"/>
    <w:link w:val="Date"/>
    <w:uiPriority w:val="99"/>
    <w:locked/>
    <w:rPr>
      <w:rFonts w:cs="Times New Roman"/>
      <w:sz w:val="24"/>
    </w:rPr>
  </w:style>
  <w:style w:type="character" w:customStyle="1" w:styleId="School">
    <w:name w:val="School"/>
    <w:rsid w:val="008D4D0F"/>
    <w:rPr>
      <w:b/>
      <w:caps/>
    </w:rPr>
  </w:style>
  <w:style w:type="paragraph" w:customStyle="1" w:styleId="Position">
    <w:name w:val="Position"/>
    <w:basedOn w:val="Normal"/>
    <w:rsid w:val="008D4D0F"/>
    <w:pPr>
      <w:ind w:left="2160"/>
    </w:pPr>
    <w:rPr>
      <w:i/>
    </w:rPr>
  </w:style>
  <w:style w:type="paragraph" w:customStyle="1" w:styleId="Details">
    <w:name w:val="Details"/>
    <w:basedOn w:val="Position"/>
    <w:rsid w:val="008D4D0F"/>
    <w:pPr>
      <w:ind w:left="2520" w:hanging="360"/>
    </w:pPr>
    <w:rPr>
      <w:i w:val="0"/>
    </w:rPr>
  </w:style>
  <w:style w:type="paragraph" w:customStyle="1" w:styleId="Body">
    <w:name w:val="Body"/>
    <w:basedOn w:val="Date"/>
    <w:rsid w:val="008D4D0F"/>
    <w:pPr>
      <w:spacing w:before="0"/>
      <w:ind w:left="2160"/>
    </w:pPr>
  </w:style>
  <w:style w:type="character" w:customStyle="1" w:styleId="Other">
    <w:name w:val="Other"/>
    <w:rsid w:val="008D4D0F"/>
    <w:rPr>
      <w:rFonts w:cs="Times New Roman"/>
    </w:rPr>
  </w:style>
  <w:style w:type="paragraph" w:customStyle="1" w:styleId="Revised">
    <w:name w:val="Revised"/>
    <w:basedOn w:val="Normal"/>
    <w:rsid w:val="008D4D0F"/>
    <w:pPr>
      <w:jc w:val="right"/>
    </w:pPr>
    <w:rPr>
      <w:i/>
    </w:rPr>
  </w:style>
  <w:style w:type="paragraph" w:customStyle="1" w:styleId="Email">
    <w:name w:val="Email"/>
    <w:basedOn w:val="E-mailSignature"/>
    <w:qFormat/>
    <w:rsid w:val="00331418"/>
    <w:pPr>
      <w:jc w:val="center"/>
    </w:p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1418"/>
  </w:style>
  <w:style w:type="character" w:customStyle="1" w:styleId="E-mailSignatureChar">
    <w:name w:val="E-mail Signature Char"/>
    <w:link w:val="E-mailSignature"/>
    <w:uiPriority w:val="99"/>
    <w:semiHidden/>
    <w:locked/>
    <w:rsid w:val="00331418"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5F58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5F5836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F58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5F5836"/>
    <w:rPr>
      <w:rFonts w:cs="Times New Roman"/>
      <w:sz w:val="24"/>
    </w:rPr>
  </w:style>
  <w:style w:type="character" w:styleId="Hyperlink">
    <w:name w:val="Hyperlink"/>
    <w:uiPriority w:val="99"/>
    <w:unhideWhenUsed/>
    <w:rsid w:val="005F5836"/>
    <w:rPr>
      <w:rFonts w:cs="Times New Roman"/>
      <w:color w:val="0000FF"/>
      <w:u w:val="single"/>
    </w:rPr>
  </w:style>
  <w:style w:type="paragraph" w:styleId="EnvelopeReturn">
    <w:name w:val="envelope return"/>
    <w:basedOn w:val="Normal"/>
    <w:uiPriority w:val="99"/>
    <w:rsid w:val="00FF2AE6"/>
    <w:rPr>
      <w:sz w:val="20"/>
    </w:rPr>
  </w:style>
  <w:style w:type="character" w:styleId="CommentReference">
    <w:name w:val="annotation reference"/>
    <w:uiPriority w:val="99"/>
    <w:semiHidden/>
    <w:unhideWhenUsed/>
    <w:rsid w:val="00C43D73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D73"/>
    <w:rPr>
      <w:sz w:val="20"/>
    </w:rPr>
  </w:style>
  <w:style w:type="character" w:customStyle="1" w:styleId="CommentTextChar">
    <w:name w:val="Comment Text Char"/>
    <w:link w:val="CommentText"/>
    <w:uiPriority w:val="99"/>
    <w:semiHidden/>
    <w:locked/>
    <w:rsid w:val="00C43D73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D7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C43D73"/>
    <w:rPr>
      <w:rFonts w:cs="Times New Roman"/>
      <w:b/>
    </w:rPr>
  </w:style>
  <w:style w:type="character" w:styleId="FollowedHyperlink">
    <w:name w:val="FollowedHyperlink"/>
    <w:uiPriority w:val="99"/>
    <w:semiHidden/>
    <w:unhideWhenUsed/>
    <w:rsid w:val="00E91CC9"/>
    <w:rPr>
      <w:rFonts w:cs="Times New Roman"/>
      <w:color w:val="800080"/>
      <w:u w:val="single"/>
    </w:rPr>
  </w:style>
  <w:style w:type="paragraph" w:styleId="NoSpacing">
    <w:name w:val="No Spacing"/>
    <w:uiPriority w:val="1"/>
    <w:qFormat/>
    <w:rsid w:val="00982D38"/>
    <w:rPr>
      <w:sz w:val="24"/>
      <w:lang w:val="en-US" w:eastAsia="en-US"/>
    </w:rPr>
  </w:style>
  <w:style w:type="character" w:styleId="PlaceholderText">
    <w:name w:val="Placeholder Text"/>
    <w:uiPriority w:val="99"/>
    <w:semiHidden/>
    <w:rsid w:val="00662D2E"/>
    <w:rPr>
      <w:rFonts w:cs="Times New Roman"/>
      <w:color w:val="808080"/>
    </w:rPr>
  </w:style>
  <w:style w:type="character" w:styleId="UnresolvedMention">
    <w:name w:val="Unresolved Mention"/>
    <w:basedOn w:val="DefaultParagraphFont"/>
    <w:uiPriority w:val="99"/>
    <w:rsid w:val="00484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gb986\Downloads\ft2y-kellogg-resume-template%20(8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BD97D7623194BB405933966643BBA" ma:contentTypeVersion="12" ma:contentTypeDescription="Create a new document." ma:contentTypeScope="" ma:versionID="aebda85824fe7a13fa0a161ddca9b220">
  <xsd:schema xmlns:xsd="http://www.w3.org/2001/XMLSchema" xmlns:xs="http://www.w3.org/2001/XMLSchema" xmlns:p="http://schemas.microsoft.com/office/2006/metadata/properties" xmlns:ns3="7073359b-52dc-4786-8deb-ffa865904299" xmlns:ns4="3bb9ea33-1c1e-4a8e-ad0c-29045b81765c" targetNamespace="http://schemas.microsoft.com/office/2006/metadata/properties" ma:root="true" ma:fieldsID="b4eda398aa4c45b19f9baebc43e071e1" ns3:_="" ns4:_="">
    <xsd:import namespace="7073359b-52dc-4786-8deb-ffa865904299"/>
    <xsd:import namespace="3bb9ea33-1c1e-4a8e-ad0c-29045b8176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3359b-52dc-4786-8deb-ffa865904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9ea33-1c1e-4a8e-ad0c-29045b81765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EE3D21-FCF1-47DF-B8D2-F7B360BFEE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FB1323-2665-6C4F-A418-FF01E1E5BB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62A4D7-BB42-46D0-BCCB-81C61DEDA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73359b-52dc-4786-8deb-ffa865904299"/>
    <ds:schemaRef ds:uri="3bb9ea33-1c1e-4a8e-ad0c-29045b8176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FFB5D9-D2ED-42A4-84A9-48EC8E70B11E}">
  <ds:schemaRefs>
    <ds:schemaRef ds:uri="http://schemas.microsoft.com/office/2006/documentManagement/types"/>
    <ds:schemaRef ds:uri="http://schemas.openxmlformats.org/package/2006/metadata/core-properties"/>
    <ds:schemaRef ds:uri="7073359b-52dc-4786-8deb-ffa865904299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3bb9ea33-1c1e-4a8e-ad0c-29045b81765c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ft2y-kellogg-resume-template (8).dotx</Template>
  <TotalTime>2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ENTER NAME</vt:lpstr>
    </vt:vector>
  </TitlesOfParts>
  <Company>Kellogg Graduate School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ENTER NAME</dc:title>
  <dc:subject/>
  <dc:creator>Kathryn Bradley</dc:creator>
  <cp:keywords/>
  <dc:description/>
  <cp:lastModifiedBy>Kolby Roye01</cp:lastModifiedBy>
  <cp:revision>2</cp:revision>
  <cp:lastPrinted>2016-03-14T11:32:00Z</cp:lastPrinted>
  <dcterms:created xsi:type="dcterms:W3CDTF">2022-10-05T15:24:00Z</dcterms:created>
  <dcterms:modified xsi:type="dcterms:W3CDTF">2022-10-05T15:24:00Z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0x01010062FBD97D7623194BB405933966643BBA</vt:lpwstr>
  </property>
  <property fmtid="{D5CDD505-2E9C-101B-9397-08002B2CF9AE}" pid="3" name="GrammarlyDocumentId">
    <vt:lpwstr>6a5dd095de8f3733528b539edcb8f1652ca18e3972853fa8d71a718a6fb578b1</vt:lpwstr>
  </property>
</Properties>
</file>